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8093C" w14:textId="393647F2" w:rsidR="000F5E06" w:rsidRDefault="000F5E06" w:rsidP="000F5E06">
      <w:pPr>
        <w:pStyle w:val="Heading1"/>
        <w:rPr>
          <w:rFonts w:eastAsia="Times New Roman"/>
          <w:lang w:eastAsia="en-GB" w:bidi="ne-NP"/>
        </w:rPr>
      </w:pPr>
      <w:r>
        <w:rPr>
          <w:rFonts w:eastAsia="Times New Roman"/>
          <w:lang w:eastAsia="en-GB" w:bidi="ne-NP"/>
        </w:rPr>
        <w:t>MongoDB Installation.</w:t>
      </w:r>
    </w:p>
    <w:p w14:paraId="7272D9C4" w14:textId="77777777" w:rsidR="000F5E06" w:rsidRPr="000F5E06" w:rsidRDefault="000F5E06" w:rsidP="000F5E06">
      <w:pPr>
        <w:rPr>
          <w:lang w:eastAsia="en-GB" w:bidi="ne-NP"/>
        </w:rPr>
      </w:pPr>
    </w:p>
    <w:p w14:paraId="179C1889" w14:textId="1DEC5481" w:rsidR="004D3E3C" w:rsidRDefault="004D3E3C" w:rsidP="000F5E06">
      <w:pPr>
        <w:pStyle w:val="Heading2"/>
        <w:numPr>
          <w:ilvl w:val="0"/>
          <w:numId w:val="10"/>
        </w:numPr>
        <w:ind w:left="360"/>
        <w:rPr>
          <w:rFonts w:eastAsia="Times New Roman"/>
          <w:lang w:eastAsia="en-GB" w:bidi="ne-NP"/>
        </w:rPr>
      </w:pPr>
      <w:r w:rsidRPr="004D3E3C">
        <w:rPr>
          <w:rFonts w:eastAsia="Times New Roman"/>
          <w:lang w:eastAsia="en-GB" w:bidi="ne-NP"/>
        </w:rPr>
        <w:t>Create an EC2 instance in AWS.</w:t>
      </w:r>
    </w:p>
    <w:p w14:paraId="33AD6444" w14:textId="77777777" w:rsidR="000F5E06" w:rsidRPr="000F5E06" w:rsidRDefault="000F5E06" w:rsidP="000F5E06">
      <w:pPr>
        <w:rPr>
          <w:lang w:eastAsia="en-GB" w:bidi="ne-NP"/>
        </w:rPr>
      </w:pPr>
    </w:p>
    <w:p w14:paraId="5A6606BA" w14:textId="1678AF2A" w:rsidR="004D3E3C" w:rsidRDefault="004D3E3C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  <w:r w:rsidRPr="004D3E3C">
        <w:rPr>
          <w:rFonts w:ascii="Times New Roman" w:eastAsia="Times New Roman" w:hAnsi="Times New Roman" w:cs="Times New Roman"/>
          <w:noProof/>
          <w:szCs w:val="24"/>
          <w:lang w:eastAsia="en-GB" w:bidi="ne-NP"/>
        </w:rPr>
        <w:drawing>
          <wp:inline distT="0" distB="0" distL="0" distR="0" wp14:anchorId="51EF0976" wp14:editId="5118D847">
            <wp:extent cx="5943600" cy="1179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49050" w14:textId="77777777" w:rsidR="000F5E06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0A099409" w14:textId="77777777" w:rsidR="000F5E06" w:rsidRPr="004D3E3C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171CE7F0" w14:textId="77777777" w:rsidR="004D3E3C" w:rsidRPr="004D3E3C" w:rsidRDefault="004D3E3C" w:rsidP="000F5E06">
      <w:pPr>
        <w:pStyle w:val="Heading2"/>
        <w:rPr>
          <w:rFonts w:eastAsia="Times New Roman"/>
          <w:lang w:eastAsia="en-GB" w:bidi="ne-NP"/>
        </w:rPr>
      </w:pPr>
      <w:r w:rsidRPr="004D3E3C">
        <w:rPr>
          <w:rFonts w:eastAsia="Times New Roman"/>
          <w:lang w:eastAsia="en-GB" w:bidi="ne-NP"/>
        </w:rPr>
        <w:t>2. Check for the connectivity through SSH of the instance is reachable.</w:t>
      </w:r>
    </w:p>
    <w:p w14:paraId="4AFA97E9" w14:textId="6A5EB9A9" w:rsidR="004D3E3C" w:rsidRDefault="004D3E3C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  <w:r w:rsidRPr="004D3E3C">
        <w:rPr>
          <w:rFonts w:ascii="Times New Roman" w:eastAsia="Times New Roman" w:hAnsi="Times New Roman" w:cs="Times New Roman"/>
          <w:szCs w:val="24"/>
          <w:lang w:eastAsia="en-GB" w:bidi="ne-NP"/>
        </w:rPr>
        <w:t xml:space="preserve">command: </w:t>
      </w:r>
      <w:r w:rsidRPr="004D3E3C">
        <w:rPr>
          <w:rFonts w:ascii="Times New Roman" w:eastAsia="Times New Roman" w:hAnsi="Times New Roman" w:cs="Times New Roman"/>
          <w:szCs w:val="24"/>
          <w:highlight w:val="lightGray"/>
          <w:lang w:eastAsia="en-GB" w:bidi="ne-NP"/>
        </w:rPr>
        <w:t xml:space="preserve">ssh -i sadiksha-mongo.pem </w:t>
      </w:r>
      <w:hyperlink r:id="rId9" w:history="1">
        <w:r w:rsidR="000F5E06" w:rsidRPr="004D3E3C">
          <w:rPr>
            <w:rStyle w:val="Hyperlink"/>
            <w:rFonts w:ascii="Times New Roman" w:eastAsia="Times New Roman" w:hAnsi="Times New Roman" w:cs="Times New Roman"/>
            <w:szCs w:val="24"/>
            <w:highlight w:val="lightGray"/>
            <w:lang w:eastAsia="en-GB" w:bidi="ne-NP"/>
          </w:rPr>
          <w:t>ubuntu@15.206.171.205</w:t>
        </w:r>
      </w:hyperlink>
    </w:p>
    <w:p w14:paraId="4EAE5ED0" w14:textId="77777777" w:rsidR="000F5E06" w:rsidRPr="004D3E3C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0AA2A88E" w14:textId="12530B2F" w:rsidR="004D3E3C" w:rsidRDefault="004D3E3C" w:rsidP="000F5E06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n-GB" w:bidi="ne-NP"/>
        </w:rPr>
      </w:pPr>
      <w:r w:rsidRPr="004D3E3C">
        <w:rPr>
          <w:rFonts w:ascii="Times New Roman" w:eastAsia="Times New Roman" w:hAnsi="Times New Roman" w:cs="Times New Roman"/>
          <w:noProof/>
          <w:szCs w:val="24"/>
          <w:lang w:eastAsia="en-GB" w:bidi="ne-NP"/>
        </w:rPr>
        <w:drawing>
          <wp:inline distT="0" distB="0" distL="0" distR="0" wp14:anchorId="5A4AC6A9" wp14:editId="34B9C4EE">
            <wp:extent cx="5943600" cy="2999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0B7DC" w14:textId="45FA25B9" w:rsidR="000F5E06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288609E4" w14:textId="11810D6E" w:rsidR="000F5E06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1EECE990" w14:textId="01C9006C" w:rsidR="000F5E06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1721F12D" w14:textId="0C2DF8D6" w:rsidR="000F5E06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5AAFD7AC" w14:textId="26F1C896" w:rsidR="000F5E06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24A8F9EF" w14:textId="01891EB1" w:rsidR="000F5E06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046B301D" w14:textId="1F218AC6" w:rsidR="000F5E06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64D5A2C8" w14:textId="72D2ACD4" w:rsidR="000F5E06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173D4531" w14:textId="24942C2A" w:rsidR="000F5E06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636F060C" w14:textId="3547DC71" w:rsidR="000F5E06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20E0ABFA" w14:textId="77777777" w:rsidR="000F5E06" w:rsidRPr="004D3E3C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1D28FA13" w14:textId="01A9C238" w:rsidR="004D3E3C" w:rsidRDefault="004D3E3C" w:rsidP="000F5E06">
      <w:pPr>
        <w:pStyle w:val="Heading2"/>
        <w:numPr>
          <w:ilvl w:val="0"/>
          <w:numId w:val="10"/>
        </w:numPr>
        <w:tabs>
          <w:tab w:val="left" w:pos="450"/>
        </w:tabs>
        <w:ind w:left="360"/>
        <w:rPr>
          <w:rFonts w:eastAsia="Times New Roman"/>
          <w:lang w:eastAsia="en-GB" w:bidi="ne-NP"/>
        </w:rPr>
      </w:pPr>
      <w:r w:rsidRPr="004D3E3C">
        <w:rPr>
          <w:rFonts w:eastAsia="Times New Roman"/>
          <w:lang w:eastAsia="en-GB" w:bidi="ne-NP"/>
        </w:rPr>
        <w:lastRenderedPageBreak/>
        <w:t>Now, write an ansible playbook to upgrade packagaes, add repository for mongodb key, packages and install mongodb. Then, start the mongod service.</w:t>
      </w:r>
    </w:p>
    <w:p w14:paraId="3A4B9BEE" w14:textId="77777777" w:rsidR="000F5E06" w:rsidRPr="000F5E06" w:rsidRDefault="000F5E06" w:rsidP="000F5E06">
      <w:pPr>
        <w:pStyle w:val="ListParagraph"/>
        <w:rPr>
          <w:lang w:eastAsia="en-GB" w:bidi="ne-NP"/>
        </w:rPr>
      </w:pPr>
    </w:p>
    <w:p w14:paraId="480E5E01" w14:textId="39A78BED" w:rsidR="004D3E3C" w:rsidRDefault="004D3E3C" w:rsidP="000F5E06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n-GB" w:bidi="ne-NP"/>
        </w:rPr>
      </w:pPr>
      <w:r w:rsidRPr="004D3E3C">
        <w:rPr>
          <w:rFonts w:ascii="Times New Roman" w:eastAsia="Times New Roman" w:hAnsi="Times New Roman" w:cs="Times New Roman"/>
          <w:noProof/>
          <w:szCs w:val="24"/>
          <w:lang w:eastAsia="en-GB" w:bidi="ne-NP"/>
        </w:rPr>
        <w:drawing>
          <wp:inline distT="0" distB="0" distL="0" distR="0" wp14:anchorId="01B43696" wp14:editId="32503A60">
            <wp:extent cx="5943600" cy="379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FD631" w14:textId="53B9007F" w:rsidR="000F5E06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7B54FB26" w14:textId="0633DA0B" w:rsidR="000F5E06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0E408794" w14:textId="5C9DF95A" w:rsidR="000F5E06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3373E190" w14:textId="7FA1326A" w:rsidR="000F5E06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66181C4B" w14:textId="460258F7" w:rsidR="000F5E06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631BCEE6" w14:textId="3CDD3F39" w:rsidR="000F5E06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0ECF363E" w14:textId="3E609568" w:rsidR="000F5E06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1A50890E" w14:textId="1EA6A27F" w:rsidR="000F5E06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79B4B5C1" w14:textId="24ADA23A" w:rsidR="000F5E06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34356150" w14:textId="7EE31685" w:rsidR="000F5E06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68E3F210" w14:textId="0BCA327F" w:rsidR="000F5E06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66FFEE14" w14:textId="035D5B19" w:rsidR="000F5E06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2F7C7BCA" w14:textId="55A5C694" w:rsidR="000F5E06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53BFFF92" w14:textId="07BC5BC9" w:rsidR="000F5E06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6019D608" w14:textId="5A34CA98" w:rsidR="000F5E06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364D1351" w14:textId="45EAEC0F" w:rsidR="000F5E06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606EC8EC" w14:textId="151EFEE5" w:rsidR="000F5E06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61256604" w14:textId="72C78496" w:rsidR="000F5E06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74DA5F90" w14:textId="77777777" w:rsidR="000F5E06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6A39218E" w14:textId="525A1C68" w:rsidR="004D3E3C" w:rsidRPr="004D3E3C" w:rsidRDefault="000B5B96" w:rsidP="000F5E06">
      <w:pPr>
        <w:pStyle w:val="Heading2"/>
        <w:rPr>
          <w:rFonts w:eastAsia="Times New Roman"/>
          <w:lang w:eastAsia="en-GB" w:bidi="ne-NP"/>
        </w:rPr>
      </w:pPr>
      <w:r>
        <w:rPr>
          <w:rFonts w:eastAsia="Times New Roman"/>
          <w:lang w:eastAsia="en-GB" w:bidi="ne-NP"/>
        </w:rPr>
        <w:lastRenderedPageBreak/>
        <w:t>3</w:t>
      </w:r>
      <w:r w:rsidR="004D3E3C" w:rsidRPr="004D3E3C">
        <w:rPr>
          <w:rFonts w:eastAsia="Times New Roman"/>
          <w:lang w:eastAsia="en-GB" w:bidi="ne-NP"/>
        </w:rPr>
        <w:t>. Add the remote IP in ansible host file at /etc/ansible/hosts.</w:t>
      </w:r>
    </w:p>
    <w:p w14:paraId="2CC93295" w14:textId="23E8D9C7" w:rsidR="004D3E3C" w:rsidRDefault="004D3E3C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  <w:r w:rsidRPr="004D3E3C">
        <w:rPr>
          <w:rFonts w:ascii="Times New Roman" w:eastAsia="Times New Roman" w:hAnsi="Times New Roman" w:cs="Times New Roman"/>
          <w:szCs w:val="24"/>
          <w:lang w:eastAsia="en-GB" w:bidi="ne-NP"/>
        </w:rPr>
        <w:t xml:space="preserve">command: </w:t>
      </w:r>
      <w:r w:rsidRPr="004D3E3C">
        <w:rPr>
          <w:rFonts w:ascii="Times New Roman" w:eastAsia="Times New Roman" w:hAnsi="Times New Roman" w:cs="Times New Roman"/>
          <w:szCs w:val="24"/>
          <w:highlight w:val="lightGray"/>
          <w:lang w:eastAsia="en-GB" w:bidi="ne-NP"/>
        </w:rPr>
        <w:t>sudo nano /etc/ansible/hosts</w:t>
      </w:r>
    </w:p>
    <w:p w14:paraId="36F7658F" w14:textId="77777777" w:rsidR="000F5E06" w:rsidRPr="004D3E3C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3DA64A7B" w14:textId="4BFFF69D" w:rsidR="004D3E3C" w:rsidRDefault="004D3E3C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  <w:r w:rsidRPr="004D3E3C">
        <w:rPr>
          <w:rFonts w:ascii="Times New Roman" w:eastAsia="Times New Roman" w:hAnsi="Times New Roman" w:cs="Times New Roman"/>
          <w:noProof/>
          <w:szCs w:val="24"/>
          <w:lang w:eastAsia="en-GB" w:bidi="ne-NP"/>
        </w:rPr>
        <w:drawing>
          <wp:inline distT="0" distB="0" distL="0" distR="0" wp14:anchorId="799ECF43" wp14:editId="392C061D">
            <wp:extent cx="5943600" cy="4118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4D2CE" w14:textId="77777777" w:rsidR="000F5E06" w:rsidRPr="004D3E3C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2F842E0C" w14:textId="61B8283F" w:rsidR="004D3E3C" w:rsidRPr="004D3E3C" w:rsidRDefault="004E3366" w:rsidP="000F5E06">
      <w:pPr>
        <w:pStyle w:val="Heading2"/>
        <w:rPr>
          <w:rFonts w:eastAsia="Times New Roman"/>
          <w:lang w:eastAsia="en-GB" w:bidi="ne-NP"/>
        </w:rPr>
      </w:pPr>
      <w:r>
        <w:rPr>
          <w:rFonts w:eastAsia="Times New Roman"/>
          <w:lang w:eastAsia="en-GB" w:bidi="ne-NP"/>
        </w:rPr>
        <w:t>4</w:t>
      </w:r>
      <w:r w:rsidR="004D3E3C" w:rsidRPr="004D3E3C">
        <w:rPr>
          <w:rFonts w:eastAsia="Times New Roman"/>
          <w:lang w:eastAsia="en-GB" w:bidi="ne-NP"/>
        </w:rPr>
        <w:t>. Run the playbook to install mongodb remotely.</w:t>
      </w:r>
    </w:p>
    <w:p w14:paraId="7CE74245" w14:textId="576F4BE9" w:rsidR="004D3E3C" w:rsidRDefault="004D3E3C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  <w:r w:rsidRPr="004D3E3C">
        <w:rPr>
          <w:rFonts w:ascii="Times New Roman" w:eastAsia="Times New Roman" w:hAnsi="Times New Roman" w:cs="Times New Roman"/>
          <w:szCs w:val="24"/>
          <w:lang w:eastAsia="en-GB" w:bidi="ne-NP"/>
        </w:rPr>
        <w:t xml:space="preserve">command: </w:t>
      </w:r>
      <w:r w:rsidRPr="004D3E3C">
        <w:rPr>
          <w:rFonts w:ascii="Times New Roman" w:eastAsia="Times New Roman" w:hAnsi="Times New Roman" w:cs="Times New Roman"/>
          <w:szCs w:val="24"/>
          <w:highlight w:val="lightGray"/>
          <w:lang w:eastAsia="en-GB" w:bidi="ne-NP"/>
        </w:rPr>
        <w:t>ansible-playbook -u ubuntu --private-key sadiksha-mongo.pem mongo.yml</w:t>
      </w:r>
    </w:p>
    <w:p w14:paraId="63C00BE0" w14:textId="77777777" w:rsidR="000F5E06" w:rsidRPr="004D3E3C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4EE64EF2" w14:textId="59946F3C" w:rsidR="004D3E3C" w:rsidRDefault="004D3E3C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  <w:r w:rsidRPr="004D3E3C">
        <w:rPr>
          <w:rFonts w:ascii="Times New Roman" w:eastAsia="Times New Roman" w:hAnsi="Times New Roman" w:cs="Times New Roman"/>
          <w:noProof/>
          <w:szCs w:val="24"/>
          <w:lang w:eastAsia="en-GB" w:bidi="ne-NP"/>
        </w:rPr>
        <w:drawing>
          <wp:inline distT="0" distB="0" distL="0" distR="0" wp14:anchorId="5C823514" wp14:editId="223BB9DC">
            <wp:extent cx="5943600" cy="2398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C28FD" w14:textId="6C3D43BB" w:rsidR="000F5E06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055C4443" w14:textId="77777777" w:rsidR="000F5E06" w:rsidRPr="004D3E3C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746F79BF" w14:textId="5985C297" w:rsidR="004D3E3C" w:rsidRPr="004D3E3C" w:rsidRDefault="000B5B96" w:rsidP="000F5E06">
      <w:pPr>
        <w:pStyle w:val="Heading2"/>
        <w:rPr>
          <w:rFonts w:eastAsia="Times New Roman"/>
          <w:lang w:eastAsia="en-GB" w:bidi="ne-NP"/>
        </w:rPr>
      </w:pPr>
      <w:r>
        <w:rPr>
          <w:rFonts w:eastAsia="Times New Roman"/>
          <w:lang w:eastAsia="en-GB" w:bidi="ne-NP"/>
        </w:rPr>
        <w:lastRenderedPageBreak/>
        <w:t>5</w:t>
      </w:r>
      <w:r w:rsidR="004D3E3C" w:rsidRPr="004D3E3C">
        <w:rPr>
          <w:rFonts w:eastAsia="Times New Roman"/>
          <w:lang w:eastAsia="en-GB" w:bidi="ne-NP"/>
        </w:rPr>
        <w:t>. Check if mongodb is installed or not.</w:t>
      </w:r>
    </w:p>
    <w:p w14:paraId="739E7A70" w14:textId="77777777" w:rsidR="004D3E3C" w:rsidRPr="004D3E3C" w:rsidRDefault="004D3E3C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  <w:r w:rsidRPr="004D3E3C">
        <w:rPr>
          <w:rFonts w:ascii="Times New Roman" w:eastAsia="Times New Roman" w:hAnsi="Times New Roman" w:cs="Times New Roman"/>
          <w:szCs w:val="24"/>
          <w:lang w:eastAsia="en-GB" w:bidi="ne-NP"/>
        </w:rPr>
        <w:t>command: </w:t>
      </w:r>
      <w:r w:rsidRPr="004D3E3C">
        <w:rPr>
          <w:rFonts w:ascii="Times New Roman" w:eastAsia="Times New Roman" w:hAnsi="Times New Roman" w:cs="Times New Roman"/>
          <w:szCs w:val="24"/>
          <w:highlight w:val="lightGray"/>
          <w:lang w:eastAsia="en-GB" w:bidi="ne-NP"/>
        </w:rPr>
        <w:t>ssh -i sadiksha-mongo.pem ubuntu@15.206.171.205</w:t>
      </w:r>
    </w:p>
    <w:p w14:paraId="21CC03D0" w14:textId="2E30A04B" w:rsidR="004D3E3C" w:rsidRDefault="004D3E3C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  <w:r w:rsidRPr="004D3E3C">
        <w:rPr>
          <w:rFonts w:ascii="Times New Roman" w:eastAsia="Times New Roman" w:hAnsi="Times New Roman" w:cs="Times New Roman"/>
          <w:szCs w:val="24"/>
          <w:lang w:eastAsia="en-GB" w:bidi="ne-NP"/>
        </w:rPr>
        <w:t xml:space="preserve">command: </w:t>
      </w:r>
      <w:r w:rsidRPr="004D3E3C">
        <w:rPr>
          <w:rFonts w:ascii="Times New Roman" w:eastAsia="Times New Roman" w:hAnsi="Times New Roman" w:cs="Times New Roman"/>
          <w:szCs w:val="24"/>
          <w:highlight w:val="lightGray"/>
          <w:lang w:eastAsia="en-GB" w:bidi="ne-NP"/>
        </w:rPr>
        <w:t xml:space="preserve">mongod </w:t>
      </w:r>
      <w:r w:rsidR="000F5E06" w:rsidRPr="000F5E06">
        <w:rPr>
          <w:rFonts w:ascii="Times New Roman" w:eastAsia="Times New Roman" w:hAnsi="Times New Roman" w:cs="Times New Roman"/>
          <w:szCs w:val="24"/>
          <w:highlight w:val="lightGray"/>
          <w:lang w:eastAsia="en-GB" w:bidi="ne-NP"/>
        </w:rPr>
        <w:t>–</w:t>
      </w:r>
      <w:r w:rsidRPr="004D3E3C">
        <w:rPr>
          <w:rFonts w:ascii="Times New Roman" w:eastAsia="Times New Roman" w:hAnsi="Times New Roman" w:cs="Times New Roman"/>
          <w:szCs w:val="24"/>
          <w:highlight w:val="lightGray"/>
          <w:lang w:eastAsia="en-GB" w:bidi="ne-NP"/>
        </w:rPr>
        <w:t>version</w:t>
      </w:r>
    </w:p>
    <w:p w14:paraId="12CA6EF9" w14:textId="77777777" w:rsidR="000F5E06" w:rsidRPr="004D3E3C" w:rsidRDefault="000F5E06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</w:p>
    <w:p w14:paraId="2ABB1669" w14:textId="56A74101" w:rsidR="004D3E3C" w:rsidRPr="004D3E3C" w:rsidRDefault="004D3E3C" w:rsidP="004D3E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 w:bidi="ne-NP"/>
        </w:rPr>
      </w:pPr>
      <w:r w:rsidRPr="004D3E3C">
        <w:rPr>
          <w:rFonts w:ascii="Times New Roman" w:eastAsia="Times New Roman" w:hAnsi="Times New Roman" w:cs="Times New Roman"/>
          <w:noProof/>
          <w:szCs w:val="24"/>
          <w:lang w:eastAsia="en-GB" w:bidi="ne-NP"/>
        </w:rPr>
        <w:drawing>
          <wp:inline distT="0" distB="0" distL="0" distR="0" wp14:anchorId="0A3B14DD" wp14:editId="3E3371F3">
            <wp:extent cx="5943600" cy="461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0081B" w14:textId="77777777" w:rsidR="003E20D5" w:rsidRPr="008365B4" w:rsidRDefault="003E20D5" w:rsidP="008365B4"/>
    <w:sectPr w:rsidR="003E20D5" w:rsidRPr="008365B4" w:rsidSect="00BB3A4C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24" w:space="24" w:color="4472C4" w:themeColor="accent1"/>
        <w:left w:val="single" w:sz="24" w:space="24" w:color="4472C4" w:themeColor="accent1"/>
        <w:bottom w:val="single" w:sz="24" w:space="24" w:color="4472C4" w:themeColor="accent1"/>
        <w:right w:val="single" w:sz="24" w:space="24" w:color="4472C4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69295" w14:textId="77777777" w:rsidR="00446CB0" w:rsidRDefault="00446CB0" w:rsidP="00535EA7">
      <w:pPr>
        <w:spacing w:after="0" w:line="240" w:lineRule="auto"/>
      </w:pPr>
      <w:r>
        <w:separator/>
      </w:r>
    </w:p>
  </w:endnote>
  <w:endnote w:type="continuationSeparator" w:id="0">
    <w:p w14:paraId="59C03723" w14:textId="77777777" w:rsidR="00446CB0" w:rsidRDefault="00446CB0" w:rsidP="00535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65445584"/>
      <w:docPartObj>
        <w:docPartGallery w:val="Page Numbers (Bottom of Page)"/>
        <w:docPartUnique/>
      </w:docPartObj>
    </w:sdtPr>
    <w:sdtEndPr/>
    <w:sdtContent>
      <w:p w14:paraId="6EA36AAB" w14:textId="77777777" w:rsidR="00DB0EDE" w:rsidRDefault="00DB0EDE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406968DC" wp14:editId="26E89438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17" name="Group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1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8AE915" w14:textId="77777777" w:rsidR="00DB0EDE" w:rsidRDefault="00DB0ED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AutoShape 11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C826568" w14:textId="77777777" w:rsidR="00DB0EDE" w:rsidRPr="004233DB" w:rsidRDefault="00DB0EDE">
                                <w:pPr>
                                  <w:pStyle w:val="Footer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4233DB">
                                  <w:rPr>
                                    <w:b/>
                                    <w:bCs/>
                                  </w:rPr>
                                  <w:fldChar w:fldCharType="begin"/>
                                </w:r>
                                <w:r w:rsidRPr="004233DB">
                                  <w:rPr>
                                    <w:b/>
                                    <w:bCs/>
                                  </w:rPr>
                                  <w:instrText xml:space="preserve"> PAGE   \* MERGEFORMAT </w:instrText>
                                </w:r>
                                <w:r w:rsidRPr="004233DB">
                                  <w:rPr>
                                    <w:b/>
                                    <w:bCs/>
                                  </w:rPr>
                                  <w:fldChar w:fldCharType="separate"/>
                                </w:r>
                                <w:r w:rsidRPr="004233DB">
                                  <w:rPr>
                                    <w:b/>
                                    <w:bCs/>
                                    <w:noProof/>
                                  </w:rPr>
                                  <w:t>2</w:t>
                                </w:r>
                                <w:r w:rsidRPr="004233DB">
                                  <w:rPr>
                                    <w:b/>
                                    <w:bCs/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06968DC" id="Group 17" o:spid="_x0000_s1026" style="position:absolute;margin-left:20.8pt;margin-top:0;width:1in;height:1in;z-index:251661312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" o:allowincell="f">
                  <v:rect id="Rectangle 10" o:spid="_x0000_s1027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cg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gCK7/IAHr5DwAA//8DAFBLAQItABQABgAIAAAAIQDb4fbL7gAAAIUBAAATAAAAAAAAAAAA&#10;AAAAAAAAAABbQ29udGVudF9UeXBlc10ueG1sUEsBAi0AFAAGAAgAAAAhAFr0LFu/AAAAFQEAAAsA&#10;AAAAAAAAAAAAAAAAHwEAAF9yZWxzLy5yZWxzUEsBAi0AFAAGAAgAAAAhAEeelyDEAAAA2wAAAA8A&#10;AAAAAAAAAAAAAAAABwIAAGRycy9kb3ducmV2LnhtbFBLBQYAAAAAAwADALcAAAD4AgAAAAA=&#10;" stroked="f">
                    <v:textbox>
                      <w:txbxContent>
                        <w:p w14:paraId="438AE915" w14:textId="77777777" w:rsidR="00DB0EDE" w:rsidRDefault="00DB0EDE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11" o:spid="_x0000_s1028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" filled="f" fillcolor="#5c83b4" strokecolor="#5c83b4">
                    <v:textbox inset=",0,,0">
                      <w:txbxContent>
                        <w:p w14:paraId="3C826568" w14:textId="77777777" w:rsidR="00DB0EDE" w:rsidRPr="004233DB" w:rsidRDefault="00DB0EDE">
                          <w:pPr>
                            <w:pStyle w:val="Footer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4233DB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4233DB">
                            <w:rPr>
                              <w:b/>
                              <w:bCs/>
                            </w:rPr>
                            <w:instrText xml:space="preserve"> PAGE   \* MERGEFORMAT </w:instrText>
                          </w:r>
                          <w:r w:rsidRPr="004233DB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4233DB">
                            <w:rPr>
                              <w:b/>
                              <w:bCs/>
                              <w:noProof/>
                            </w:rPr>
                            <w:t>2</w:t>
                          </w:r>
                          <w:r w:rsidRPr="004233DB">
                            <w:rPr>
                              <w:b/>
                              <w:bCs/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6631D" w14:textId="77777777" w:rsidR="00446CB0" w:rsidRDefault="00446CB0" w:rsidP="00535EA7">
      <w:pPr>
        <w:spacing w:after="0" w:line="240" w:lineRule="auto"/>
      </w:pPr>
      <w:r>
        <w:separator/>
      </w:r>
    </w:p>
  </w:footnote>
  <w:footnote w:type="continuationSeparator" w:id="0">
    <w:p w14:paraId="5F84145F" w14:textId="77777777" w:rsidR="00446CB0" w:rsidRDefault="00446CB0" w:rsidP="00535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333BC"/>
    <w:multiLevelType w:val="hybridMultilevel"/>
    <w:tmpl w:val="61124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15D17"/>
    <w:multiLevelType w:val="hybridMultilevel"/>
    <w:tmpl w:val="4F34F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25E10"/>
    <w:multiLevelType w:val="hybridMultilevel"/>
    <w:tmpl w:val="9D1E34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12937"/>
    <w:multiLevelType w:val="hybridMultilevel"/>
    <w:tmpl w:val="D9C27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A4941"/>
    <w:multiLevelType w:val="hybridMultilevel"/>
    <w:tmpl w:val="252A15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74EB4"/>
    <w:multiLevelType w:val="hybridMultilevel"/>
    <w:tmpl w:val="EAB6E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2719B"/>
    <w:multiLevelType w:val="hybridMultilevel"/>
    <w:tmpl w:val="3D6E1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915A5"/>
    <w:multiLevelType w:val="hybridMultilevel"/>
    <w:tmpl w:val="601C8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0482B"/>
    <w:multiLevelType w:val="hybridMultilevel"/>
    <w:tmpl w:val="BE708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073046"/>
    <w:multiLevelType w:val="hybridMultilevel"/>
    <w:tmpl w:val="720465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3C"/>
    <w:rsid w:val="00000092"/>
    <w:rsid w:val="000014AD"/>
    <w:rsid w:val="0001259D"/>
    <w:rsid w:val="00016935"/>
    <w:rsid w:val="00017566"/>
    <w:rsid w:val="00017F59"/>
    <w:rsid w:val="0002615B"/>
    <w:rsid w:val="00031693"/>
    <w:rsid w:val="00031FC1"/>
    <w:rsid w:val="00033C38"/>
    <w:rsid w:val="00033CFB"/>
    <w:rsid w:val="00033FF7"/>
    <w:rsid w:val="0003549B"/>
    <w:rsid w:val="0003757B"/>
    <w:rsid w:val="000406B2"/>
    <w:rsid w:val="00040C35"/>
    <w:rsid w:val="00044216"/>
    <w:rsid w:val="000475FF"/>
    <w:rsid w:val="0005424C"/>
    <w:rsid w:val="00060442"/>
    <w:rsid w:val="00062C63"/>
    <w:rsid w:val="00062D28"/>
    <w:rsid w:val="000641C0"/>
    <w:rsid w:val="00066256"/>
    <w:rsid w:val="0006686D"/>
    <w:rsid w:val="00070808"/>
    <w:rsid w:val="00070DDB"/>
    <w:rsid w:val="00071824"/>
    <w:rsid w:val="000744A2"/>
    <w:rsid w:val="00080206"/>
    <w:rsid w:val="0008159D"/>
    <w:rsid w:val="000836BD"/>
    <w:rsid w:val="00083BA1"/>
    <w:rsid w:val="000855CD"/>
    <w:rsid w:val="000867EB"/>
    <w:rsid w:val="0009266C"/>
    <w:rsid w:val="0009295E"/>
    <w:rsid w:val="00095E6B"/>
    <w:rsid w:val="000B0E5A"/>
    <w:rsid w:val="000B19DF"/>
    <w:rsid w:val="000B3637"/>
    <w:rsid w:val="000B3AD8"/>
    <w:rsid w:val="000B4847"/>
    <w:rsid w:val="000B49F8"/>
    <w:rsid w:val="000B5B96"/>
    <w:rsid w:val="000B6167"/>
    <w:rsid w:val="000B6DEC"/>
    <w:rsid w:val="000C02BA"/>
    <w:rsid w:val="000C1AC2"/>
    <w:rsid w:val="000C1D12"/>
    <w:rsid w:val="000C4C63"/>
    <w:rsid w:val="000C7102"/>
    <w:rsid w:val="000D21A2"/>
    <w:rsid w:val="000D232E"/>
    <w:rsid w:val="000D668B"/>
    <w:rsid w:val="000D7376"/>
    <w:rsid w:val="000E1C99"/>
    <w:rsid w:val="000E1E7D"/>
    <w:rsid w:val="000E2D20"/>
    <w:rsid w:val="000E3396"/>
    <w:rsid w:val="000E3715"/>
    <w:rsid w:val="000E4737"/>
    <w:rsid w:val="000E55C3"/>
    <w:rsid w:val="000E5814"/>
    <w:rsid w:val="000E6392"/>
    <w:rsid w:val="000E66CE"/>
    <w:rsid w:val="000E6B5F"/>
    <w:rsid w:val="000E711E"/>
    <w:rsid w:val="000F1B4A"/>
    <w:rsid w:val="000F3F92"/>
    <w:rsid w:val="000F4CC5"/>
    <w:rsid w:val="000F5E06"/>
    <w:rsid w:val="000F6B5F"/>
    <w:rsid w:val="001000C3"/>
    <w:rsid w:val="0010222C"/>
    <w:rsid w:val="00104F18"/>
    <w:rsid w:val="00106211"/>
    <w:rsid w:val="001119BE"/>
    <w:rsid w:val="00116D9C"/>
    <w:rsid w:val="001170EE"/>
    <w:rsid w:val="00120219"/>
    <w:rsid w:val="0012371C"/>
    <w:rsid w:val="0012393B"/>
    <w:rsid w:val="00125D02"/>
    <w:rsid w:val="00126225"/>
    <w:rsid w:val="0012712E"/>
    <w:rsid w:val="0012787A"/>
    <w:rsid w:val="00127967"/>
    <w:rsid w:val="00127968"/>
    <w:rsid w:val="001336A9"/>
    <w:rsid w:val="00134141"/>
    <w:rsid w:val="00134E17"/>
    <w:rsid w:val="0014057D"/>
    <w:rsid w:val="001407C1"/>
    <w:rsid w:val="00140D77"/>
    <w:rsid w:val="00143B22"/>
    <w:rsid w:val="00150BF8"/>
    <w:rsid w:val="00170F0A"/>
    <w:rsid w:val="00170FCC"/>
    <w:rsid w:val="001726FB"/>
    <w:rsid w:val="0017380D"/>
    <w:rsid w:val="00173AB9"/>
    <w:rsid w:val="0017636E"/>
    <w:rsid w:val="001776A7"/>
    <w:rsid w:val="00177AF7"/>
    <w:rsid w:val="001810B7"/>
    <w:rsid w:val="00182684"/>
    <w:rsid w:val="0018496F"/>
    <w:rsid w:val="0019001F"/>
    <w:rsid w:val="00190470"/>
    <w:rsid w:val="00191436"/>
    <w:rsid w:val="001928A1"/>
    <w:rsid w:val="00192BBB"/>
    <w:rsid w:val="001943C5"/>
    <w:rsid w:val="00194C03"/>
    <w:rsid w:val="00194FAF"/>
    <w:rsid w:val="00195461"/>
    <w:rsid w:val="0019734B"/>
    <w:rsid w:val="001A0772"/>
    <w:rsid w:val="001A08BD"/>
    <w:rsid w:val="001A0DFB"/>
    <w:rsid w:val="001A32FB"/>
    <w:rsid w:val="001A364D"/>
    <w:rsid w:val="001A63C3"/>
    <w:rsid w:val="001A64CF"/>
    <w:rsid w:val="001B214B"/>
    <w:rsid w:val="001B658A"/>
    <w:rsid w:val="001B6EB6"/>
    <w:rsid w:val="001B78BA"/>
    <w:rsid w:val="001C79EA"/>
    <w:rsid w:val="001C7CC3"/>
    <w:rsid w:val="001C7E30"/>
    <w:rsid w:val="001D3C43"/>
    <w:rsid w:val="001D61CE"/>
    <w:rsid w:val="001D7A77"/>
    <w:rsid w:val="001D7CE2"/>
    <w:rsid w:val="001D7DAE"/>
    <w:rsid w:val="001E3333"/>
    <w:rsid w:val="001E40AB"/>
    <w:rsid w:val="001E4BAD"/>
    <w:rsid w:val="001E5655"/>
    <w:rsid w:val="001E76C2"/>
    <w:rsid w:val="001F0EB9"/>
    <w:rsid w:val="001F1418"/>
    <w:rsid w:val="001F2F4C"/>
    <w:rsid w:val="001F36DA"/>
    <w:rsid w:val="001F6322"/>
    <w:rsid w:val="001F721D"/>
    <w:rsid w:val="001F7529"/>
    <w:rsid w:val="002004B4"/>
    <w:rsid w:val="00202456"/>
    <w:rsid w:val="002024DF"/>
    <w:rsid w:val="0020463C"/>
    <w:rsid w:val="00205C80"/>
    <w:rsid w:val="0020637B"/>
    <w:rsid w:val="002069CD"/>
    <w:rsid w:val="0021093A"/>
    <w:rsid w:val="00211DD6"/>
    <w:rsid w:val="00212971"/>
    <w:rsid w:val="00212C0C"/>
    <w:rsid w:val="00213A23"/>
    <w:rsid w:val="00213FFB"/>
    <w:rsid w:val="00221F38"/>
    <w:rsid w:val="002229B7"/>
    <w:rsid w:val="00226920"/>
    <w:rsid w:val="002276AE"/>
    <w:rsid w:val="00227902"/>
    <w:rsid w:val="00227BAB"/>
    <w:rsid w:val="00230751"/>
    <w:rsid w:val="00230DA9"/>
    <w:rsid w:val="00232905"/>
    <w:rsid w:val="00235AAE"/>
    <w:rsid w:val="0024046C"/>
    <w:rsid w:val="00242F9B"/>
    <w:rsid w:val="002438EE"/>
    <w:rsid w:val="00243941"/>
    <w:rsid w:val="00245694"/>
    <w:rsid w:val="002478EC"/>
    <w:rsid w:val="0025089B"/>
    <w:rsid w:val="002514C5"/>
    <w:rsid w:val="0025463D"/>
    <w:rsid w:val="00254EBD"/>
    <w:rsid w:val="00255A99"/>
    <w:rsid w:val="00256B92"/>
    <w:rsid w:val="00257754"/>
    <w:rsid w:val="00260342"/>
    <w:rsid w:val="00261BF4"/>
    <w:rsid w:val="00262022"/>
    <w:rsid w:val="00262258"/>
    <w:rsid w:val="00264822"/>
    <w:rsid w:val="00266872"/>
    <w:rsid w:val="00272904"/>
    <w:rsid w:val="00272AF4"/>
    <w:rsid w:val="00275B1B"/>
    <w:rsid w:val="00281F62"/>
    <w:rsid w:val="0028392C"/>
    <w:rsid w:val="002848A0"/>
    <w:rsid w:val="00285D54"/>
    <w:rsid w:val="00292B95"/>
    <w:rsid w:val="00293BDA"/>
    <w:rsid w:val="00293D69"/>
    <w:rsid w:val="00296F15"/>
    <w:rsid w:val="002A1740"/>
    <w:rsid w:val="002B04EA"/>
    <w:rsid w:val="002B1A15"/>
    <w:rsid w:val="002B2862"/>
    <w:rsid w:val="002B7CB5"/>
    <w:rsid w:val="002C1AB2"/>
    <w:rsid w:val="002C2843"/>
    <w:rsid w:val="002C5BC7"/>
    <w:rsid w:val="002C699C"/>
    <w:rsid w:val="002C7ECC"/>
    <w:rsid w:val="002D4AF8"/>
    <w:rsid w:val="002D6F3D"/>
    <w:rsid w:val="002D72C1"/>
    <w:rsid w:val="002E1A3E"/>
    <w:rsid w:val="002E1C22"/>
    <w:rsid w:val="002E2BE0"/>
    <w:rsid w:val="002E3009"/>
    <w:rsid w:val="002E3958"/>
    <w:rsid w:val="002E4649"/>
    <w:rsid w:val="002E501B"/>
    <w:rsid w:val="002E79A5"/>
    <w:rsid w:val="002E7BA8"/>
    <w:rsid w:val="002E7EA9"/>
    <w:rsid w:val="002F0093"/>
    <w:rsid w:val="002F05AA"/>
    <w:rsid w:val="002F0CA7"/>
    <w:rsid w:val="002F32B6"/>
    <w:rsid w:val="002F6FB1"/>
    <w:rsid w:val="003018F2"/>
    <w:rsid w:val="00304545"/>
    <w:rsid w:val="00304B3F"/>
    <w:rsid w:val="003056C9"/>
    <w:rsid w:val="00305935"/>
    <w:rsid w:val="0031056B"/>
    <w:rsid w:val="003133D6"/>
    <w:rsid w:val="00320874"/>
    <w:rsid w:val="003210A5"/>
    <w:rsid w:val="00321FF8"/>
    <w:rsid w:val="003231DB"/>
    <w:rsid w:val="003267CA"/>
    <w:rsid w:val="00327899"/>
    <w:rsid w:val="0033120B"/>
    <w:rsid w:val="0033367D"/>
    <w:rsid w:val="00335EFD"/>
    <w:rsid w:val="00342324"/>
    <w:rsid w:val="0034248B"/>
    <w:rsid w:val="00346349"/>
    <w:rsid w:val="00351AA2"/>
    <w:rsid w:val="0035247B"/>
    <w:rsid w:val="00352E9B"/>
    <w:rsid w:val="00353CC0"/>
    <w:rsid w:val="00357E9F"/>
    <w:rsid w:val="00360960"/>
    <w:rsid w:val="003633B6"/>
    <w:rsid w:val="003655C1"/>
    <w:rsid w:val="00365EE5"/>
    <w:rsid w:val="003702B5"/>
    <w:rsid w:val="00370360"/>
    <w:rsid w:val="0037591D"/>
    <w:rsid w:val="00375B56"/>
    <w:rsid w:val="00376F08"/>
    <w:rsid w:val="00377535"/>
    <w:rsid w:val="003833EF"/>
    <w:rsid w:val="003838A5"/>
    <w:rsid w:val="00383C1D"/>
    <w:rsid w:val="00386721"/>
    <w:rsid w:val="003867A2"/>
    <w:rsid w:val="00386906"/>
    <w:rsid w:val="00387080"/>
    <w:rsid w:val="00393BB4"/>
    <w:rsid w:val="003A35EE"/>
    <w:rsid w:val="003A45FB"/>
    <w:rsid w:val="003A673B"/>
    <w:rsid w:val="003B1667"/>
    <w:rsid w:val="003B3614"/>
    <w:rsid w:val="003B5D65"/>
    <w:rsid w:val="003C0391"/>
    <w:rsid w:val="003C20CC"/>
    <w:rsid w:val="003C232E"/>
    <w:rsid w:val="003C7438"/>
    <w:rsid w:val="003D0C1E"/>
    <w:rsid w:val="003D2EB7"/>
    <w:rsid w:val="003D4959"/>
    <w:rsid w:val="003D4E40"/>
    <w:rsid w:val="003D5B89"/>
    <w:rsid w:val="003D631C"/>
    <w:rsid w:val="003D66C8"/>
    <w:rsid w:val="003D679E"/>
    <w:rsid w:val="003D79BF"/>
    <w:rsid w:val="003E20D5"/>
    <w:rsid w:val="003F411C"/>
    <w:rsid w:val="003F451F"/>
    <w:rsid w:val="003F4CE5"/>
    <w:rsid w:val="003F62F7"/>
    <w:rsid w:val="003F6A4B"/>
    <w:rsid w:val="003F6F61"/>
    <w:rsid w:val="004007A6"/>
    <w:rsid w:val="00401057"/>
    <w:rsid w:val="004015F2"/>
    <w:rsid w:val="00403829"/>
    <w:rsid w:val="004058A3"/>
    <w:rsid w:val="00405AA6"/>
    <w:rsid w:val="00405D81"/>
    <w:rsid w:val="0041102B"/>
    <w:rsid w:val="00412AA1"/>
    <w:rsid w:val="00413421"/>
    <w:rsid w:val="00414565"/>
    <w:rsid w:val="00415676"/>
    <w:rsid w:val="00415FDF"/>
    <w:rsid w:val="00417B07"/>
    <w:rsid w:val="0042331D"/>
    <w:rsid w:val="004233DB"/>
    <w:rsid w:val="00424B9B"/>
    <w:rsid w:val="004272C4"/>
    <w:rsid w:val="0043465E"/>
    <w:rsid w:val="00434836"/>
    <w:rsid w:val="00440419"/>
    <w:rsid w:val="00440A92"/>
    <w:rsid w:val="00442080"/>
    <w:rsid w:val="00446CB0"/>
    <w:rsid w:val="0044795E"/>
    <w:rsid w:val="00452521"/>
    <w:rsid w:val="004529C1"/>
    <w:rsid w:val="00452F0A"/>
    <w:rsid w:val="00456349"/>
    <w:rsid w:val="00456743"/>
    <w:rsid w:val="00457BF9"/>
    <w:rsid w:val="00461A7A"/>
    <w:rsid w:val="004638D8"/>
    <w:rsid w:val="00463B9E"/>
    <w:rsid w:val="0046426D"/>
    <w:rsid w:val="00464C7B"/>
    <w:rsid w:val="004672E3"/>
    <w:rsid w:val="00471EA7"/>
    <w:rsid w:val="004778B4"/>
    <w:rsid w:val="00481674"/>
    <w:rsid w:val="004817C3"/>
    <w:rsid w:val="0048249E"/>
    <w:rsid w:val="00482B7E"/>
    <w:rsid w:val="00485A97"/>
    <w:rsid w:val="004920F3"/>
    <w:rsid w:val="0049260C"/>
    <w:rsid w:val="0049340D"/>
    <w:rsid w:val="00493695"/>
    <w:rsid w:val="004949F3"/>
    <w:rsid w:val="00494DCE"/>
    <w:rsid w:val="004A07F9"/>
    <w:rsid w:val="004A1D09"/>
    <w:rsid w:val="004A23EA"/>
    <w:rsid w:val="004A5120"/>
    <w:rsid w:val="004A56D9"/>
    <w:rsid w:val="004A638A"/>
    <w:rsid w:val="004A68CE"/>
    <w:rsid w:val="004B041F"/>
    <w:rsid w:val="004B0C43"/>
    <w:rsid w:val="004B47F3"/>
    <w:rsid w:val="004C15BA"/>
    <w:rsid w:val="004C39FD"/>
    <w:rsid w:val="004C3EB0"/>
    <w:rsid w:val="004C4250"/>
    <w:rsid w:val="004C5C33"/>
    <w:rsid w:val="004C71C7"/>
    <w:rsid w:val="004C742C"/>
    <w:rsid w:val="004D0682"/>
    <w:rsid w:val="004D3E3C"/>
    <w:rsid w:val="004D5958"/>
    <w:rsid w:val="004E03FD"/>
    <w:rsid w:val="004E0C6E"/>
    <w:rsid w:val="004E3366"/>
    <w:rsid w:val="004E41D1"/>
    <w:rsid w:val="004E4EEA"/>
    <w:rsid w:val="004F20F0"/>
    <w:rsid w:val="004F2530"/>
    <w:rsid w:val="004F3724"/>
    <w:rsid w:val="004F3BE9"/>
    <w:rsid w:val="004F5291"/>
    <w:rsid w:val="004F6980"/>
    <w:rsid w:val="00501268"/>
    <w:rsid w:val="005029E7"/>
    <w:rsid w:val="00507AD7"/>
    <w:rsid w:val="00511193"/>
    <w:rsid w:val="00512CF7"/>
    <w:rsid w:val="00517C64"/>
    <w:rsid w:val="005256CC"/>
    <w:rsid w:val="0053391E"/>
    <w:rsid w:val="00535EA7"/>
    <w:rsid w:val="005361D4"/>
    <w:rsid w:val="00536973"/>
    <w:rsid w:val="00536E3A"/>
    <w:rsid w:val="00537DE4"/>
    <w:rsid w:val="00540969"/>
    <w:rsid w:val="00542260"/>
    <w:rsid w:val="00543083"/>
    <w:rsid w:val="005464CC"/>
    <w:rsid w:val="00547353"/>
    <w:rsid w:val="00547737"/>
    <w:rsid w:val="005515D9"/>
    <w:rsid w:val="00551CDE"/>
    <w:rsid w:val="00552D94"/>
    <w:rsid w:val="0055488F"/>
    <w:rsid w:val="00555A67"/>
    <w:rsid w:val="00560DE8"/>
    <w:rsid w:val="005624B6"/>
    <w:rsid w:val="0056647A"/>
    <w:rsid w:val="00582D24"/>
    <w:rsid w:val="0058527D"/>
    <w:rsid w:val="005876EC"/>
    <w:rsid w:val="00591192"/>
    <w:rsid w:val="00592490"/>
    <w:rsid w:val="00593182"/>
    <w:rsid w:val="00593A6D"/>
    <w:rsid w:val="005958C6"/>
    <w:rsid w:val="00595E70"/>
    <w:rsid w:val="005A0D6A"/>
    <w:rsid w:val="005A1C6A"/>
    <w:rsid w:val="005A26A6"/>
    <w:rsid w:val="005A5000"/>
    <w:rsid w:val="005A54CB"/>
    <w:rsid w:val="005A6EF5"/>
    <w:rsid w:val="005B1556"/>
    <w:rsid w:val="005B1792"/>
    <w:rsid w:val="005B25AF"/>
    <w:rsid w:val="005B6E1F"/>
    <w:rsid w:val="005C1904"/>
    <w:rsid w:val="005C4A3F"/>
    <w:rsid w:val="005C5509"/>
    <w:rsid w:val="005D0BDF"/>
    <w:rsid w:val="005D4D36"/>
    <w:rsid w:val="005D5431"/>
    <w:rsid w:val="005D5966"/>
    <w:rsid w:val="005D6589"/>
    <w:rsid w:val="005D7D87"/>
    <w:rsid w:val="005E0DFE"/>
    <w:rsid w:val="005E1F23"/>
    <w:rsid w:val="005F05B8"/>
    <w:rsid w:val="005F0F69"/>
    <w:rsid w:val="005F59A5"/>
    <w:rsid w:val="005F66C1"/>
    <w:rsid w:val="005F7640"/>
    <w:rsid w:val="0060217A"/>
    <w:rsid w:val="00602371"/>
    <w:rsid w:val="00604D22"/>
    <w:rsid w:val="00605DBB"/>
    <w:rsid w:val="0060749A"/>
    <w:rsid w:val="00611903"/>
    <w:rsid w:val="0061257E"/>
    <w:rsid w:val="0061333D"/>
    <w:rsid w:val="0061430A"/>
    <w:rsid w:val="0061519D"/>
    <w:rsid w:val="00616776"/>
    <w:rsid w:val="0062388E"/>
    <w:rsid w:val="00624A64"/>
    <w:rsid w:val="00626F79"/>
    <w:rsid w:val="0063330E"/>
    <w:rsid w:val="0063586C"/>
    <w:rsid w:val="006367FF"/>
    <w:rsid w:val="00642187"/>
    <w:rsid w:val="0064442F"/>
    <w:rsid w:val="00645E13"/>
    <w:rsid w:val="006503A6"/>
    <w:rsid w:val="006508DC"/>
    <w:rsid w:val="006522F1"/>
    <w:rsid w:val="00652D98"/>
    <w:rsid w:val="00652EA5"/>
    <w:rsid w:val="00654614"/>
    <w:rsid w:val="00654867"/>
    <w:rsid w:val="00662392"/>
    <w:rsid w:val="00663837"/>
    <w:rsid w:val="006665BC"/>
    <w:rsid w:val="00667927"/>
    <w:rsid w:val="00667F63"/>
    <w:rsid w:val="006716DF"/>
    <w:rsid w:val="00674F84"/>
    <w:rsid w:val="00675F80"/>
    <w:rsid w:val="00680B03"/>
    <w:rsid w:val="00683456"/>
    <w:rsid w:val="00683DC5"/>
    <w:rsid w:val="00684E64"/>
    <w:rsid w:val="0069038A"/>
    <w:rsid w:val="00691BC3"/>
    <w:rsid w:val="00692F89"/>
    <w:rsid w:val="006942E9"/>
    <w:rsid w:val="00694A86"/>
    <w:rsid w:val="00695132"/>
    <w:rsid w:val="006A1001"/>
    <w:rsid w:val="006A12AB"/>
    <w:rsid w:val="006A26C5"/>
    <w:rsid w:val="006A3996"/>
    <w:rsid w:val="006A447B"/>
    <w:rsid w:val="006A5E25"/>
    <w:rsid w:val="006B0BF8"/>
    <w:rsid w:val="006B1080"/>
    <w:rsid w:val="006B10F9"/>
    <w:rsid w:val="006B1D8B"/>
    <w:rsid w:val="006B3190"/>
    <w:rsid w:val="006B4851"/>
    <w:rsid w:val="006B4E56"/>
    <w:rsid w:val="006B4F7D"/>
    <w:rsid w:val="006B5014"/>
    <w:rsid w:val="006B501C"/>
    <w:rsid w:val="006B6FF1"/>
    <w:rsid w:val="006C1277"/>
    <w:rsid w:val="006C42C9"/>
    <w:rsid w:val="006C53AB"/>
    <w:rsid w:val="006C5E79"/>
    <w:rsid w:val="006C6597"/>
    <w:rsid w:val="006D0312"/>
    <w:rsid w:val="006D1C9C"/>
    <w:rsid w:val="006E1C03"/>
    <w:rsid w:val="006E43DB"/>
    <w:rsid w:val="006E6CE3"/>
    <w:rsid w:val="006F44FF"/>
    <w:rsid w:val="0070239D"/>
    <w:rsid w:val="007069C4"/>
    <w:rsid w:val="00712762"/>
    <w:rsid w:val="007159CB"/>
    <w:rsid w:val="00717AC5"/>
    <w:rsid w:val="00720184"/>
    <w:rsid w:val="00721401"/>
    <w:rsid w:val="0072492D"/>
    <w:rsid w:val="007355F8"/>
    <w:rsid w:val="00735B4D"/>
    <w:rsid w:val="007360BB"/>
    <w:rsid w:val="00744D7F"/>
    <w:rsid w:val="00745982"/>
    <w:rsid w:val="00747848"/>
    <w:rsid w:val="007522B4"/>
    <w:rsid w:val="00756F74"/>
    <w:rsid w:val="007575F3"/>
    <w:rsid w:val="00757977"/>
    <w:rsid w:val="00760B03"/>
    <w:rsid w:val="00762E67"/>
    <w:rsid w:val="00764DB8"/>
    <w:rsid w:val="007665C1"/>
    <w:rsid w:val="007705D5"/>
    <w:rsid w:val="00771F68"/>
    <w:rsid w:val="00774F1C"/>
    <w:rsid w:val="00777DBA"/>
    <w:rsid w:val="00777FDE"/>
    <w:rsid w:val="00784F5F"/>
    <w:rsid w:val="00793D63"/>
    <w:rsid w:val="00795D01"/>
    <w:rsid w:val="00797932"/>
    <w:rsid w:val="00797A9D"/>
    <w:rsid w:val="007A0FF2"/>
    <w:rsid w:val="007A12B5"/>
    <w:rsid w:val="007A26C3"/>
    <w:rsid w:val="007A3F0B"/>
    <w:rsid w:val="007A7B2E"/>
    <w:rsid w:val="007B0E77"/>
    <w:rsid w:val="007B16B6"/>
    <w:rsid w:val="007B4C68"/>
    <w:rsid w:val="007C0956"/>
    <w:rsid w:val="007C16E8"/>
    <w:rsid w:val="007C2C46"/>
    <w:rsid w:val="007C4A42"/>
    <w:rsid w:val="007C5424"/>
    <w:rsid w:val="007D40F4"/>
    <w:rsid w:val="007D7179"/>
    <w:rsid w:val="007E05C7"/>
    <w:rsid w:val="007E404D"/>
    <w:rsid w:val="007E6E02"/>
    <w:rsid w:val="007F2327"/>
    <w:rsid w:val="007F3B20"/>
    <w:rsid w:val="0080047E"/>
    <w:rsid w:val="0080371D"/>
    <w:rsid w:val="00806B1D"/>
    <w:rsid w:val="00813E18"/>
    <w:rsid w:val="00815761"/>
    <w:rsid w:val="008179F0"/>
    <w:rsid w:val="00817BE1"/>
    <w:rsid w:val="0082148B"/>
    <w:rsid w:val="0082269B"/>
    <w:rsid w:val="008234D4"/>
    <w:rsid w:val="00823EC8"/>
    <w:rsid w:val="008269BE"/>
    <w:rsid w:val="00827D56"/>
    <w:rsid w:val="00833648"/>
    <w:rsid w:val="008365B4"/>
    <w:rsid w:val="00842210"/>
    <w:rsid w:val="00842271"/>
    <w:rsid w:val="00842FAA"/>
    <w:rsid w:val="00843C9D"/>
    <w:rsid w:val="00845595"/>
    <w:rsid w:val="008469DF"/>
    <w:rsid w:val="00852685"/>
    <w:rsid w:val="00853132"/>
    <w:rsid w:val="008539D8"/>
    <w:rsid w:val="00854195"/>
    <w:rsid w:val="00854CFF"/>
    <w:rsid w:val="0085586F"/>
    <w:rsid w:val="00856CAB"/>
    <w:rsid w:val="008604CD"/>
    <w:rsid w:val="0086172A"/>
    <w:rsid w:val="0086204F"/>
    <w:rsid w:val="008651E8"/>
    <w:rsid w:val="008665DC"/>
    <w:rsid w:val="00866A4F"/>
    <w:rsid w:val="00867188"/>
    <w:rsid w:val="008718C3"/>
    <w:rsid w:val="008740D7"/>
    <w:rsid w:val="008753E7"/>
    <w:rsid w:val="00877C70"/>
    <w:rsid w:val="00880D81"/>
    <w:rsid w:val="00882075"/>
    <w:rsid w:val="008837F8"/>
    <w:rsid w:val="008843A4"/>
    <w:rsid w:val="008924DB"/>
    <w:rsid w:val="00892C81"/>
    <w:rsid w:val="00893187"/>
    <w:rsid w:val="00893F0B"/>
    <w:rsid w:val="008969A0"/>
    <w:rsid w:val="008973DE"/>
    <w:rsid w:val="008A30AC"/>
    <w:rsid w:val="008A362F"/>
    <w:rsid w:val="008C086C"/>
    <w:rsid w:val="008C2C1C"/>
    <w:rsid w:val="008C561A"/>
    <w:rsid w:val="008D051D"/>
    <w:rsid w:val="008E08C2"/>
    <w:rsid w:val="008E23B8"/>
    <w:rsid w:val="008E2914"/>
    <w:rsid w:val="008E4D06"/>
    <w:rsid w:val="008E6256"/>
    <w:rsid w:val="008E62BF"/>
    <w:rsid w:val="008F27FB"/>
    <w:rsid w:val="008F4C97"/>
    <w:rsid w:val="008F77DC"/>
    <w:rsid w:val="00905CBC"/>
    <w:rsid w:val="009066AE"/>
    <w:rsid w:val="0090679E"/>
    <w:rsid w:val="00906EA2"/>
    <w:rsid w:val="00907815"/>
    <w:rsid w:val="00912D77"/>
    <w:rsid w:val="0091347B"/>
    <w:rsid w:val="0091506E"/>
    <w:rsid w:val="00917AB3"/>
    <w:rsid w:val="00920230"/>
    <w:rsid w:val="00920C0A"/>
    <w:rsid w:val="0092383A"/>
    <w:rsid w:val="009275FE"/>
    <w:rsid w:val="009317E5"/>
    <w:rsid w:val="00931DC3"/>
    <w:rsid w:val="009336DD"/>
    <w:rsid w:val="00936CAC"/>
    <w:rsid w:val="00941465"/>
    <w:rsid w:val="00942F3F"/>
    <w:rsid w:val="009440FA"/>
    <w:rsid w:val="00946E2C"/>
    <w:rsid w:val="00947BBC"/>
    <w:rsid w:val="0095111C"/>
    <w:rsid w:val="009523A5"/>
    <w:rsid w:val="0095361C"/>
    <w:rsid w:val="00956370"/>
    <w:rsid w:val="009570FA"/>
    <w:rsid w:val="0096344B"/>
    <w:rsid w:val="009649FF"/>
    <w:rsid w:val="00967A72"/>
    <w:rsid w:val="00970B2B"/>
    <w:rsid w:val="00973D52"/>
    <w:rsid w:val="00980052"/>
    <w:rsid w:val="00982E7D"/>
    <w:rsid w:val="00986E40"/>
    <w:rsid w:val="00987B0B"/>
    <w:rsid w:val="009932C0"/>
    <w:rsid w:val="00995AF1"/>
    <w:rsid w:val="00996DA5"/>
    <w:rsid w:val="00996E0C"/>
    <w:rsid w:val="009A1A70"/>
    <w:rsid w:val="009A2EC8"/>
    <w:rsid w:val="009A61CE"/>
    <w:rsid w:val="009A6F5D"/>
    <w:rsid w:val="009B44A1"/>
    <w:rsid w:val="009B5C15"/>
    <w:rsid w:val="009B6968"/>
    <w:rsid w:val="009C08DF"/>
    <w:rsid w:val="009C11BD"/>
    <w:rsid w:val="009C2ED5"/>
    <w:rsid w:val="009C4AF1"/>
    <w:rsid w:val="009C5A61"/>
    <w:rsid w:val="009C718C"/>
    <w:rsid w:val="009D028B"/>
    <w:rsid w:val="009D245F"/>
    <w:rsid w:val="009D3ED4"/>
    <w:rsid w:val="009D4B18"/>
    <w:rsid w:val="009D6DC3"/>
    <w:rsid w:val="009D7091"/>
    <w:rsid w:val="009E3326"/>
    <w:rsid w:val="009E4E1A"/>
    <w:rsid w:val="009E537D"/>
    <w:rsid w:val="009E553A"/>
    <w:rsid w:val="009F1BB5"/>
    <w:rsid w:val="009F1BD2"/>
    <w:rsid w:val="009F1D01"/>
    <w:rsid w:val="009F2295"/>
    <w:rsid w:val="009F3ACE"/>
    <w:rsid w:val="009F56ED"/>
    <w:rsid w:val="009F5F9A"/>
    <w:rsid w:val="009F793E"/>
    <w:rsid w:val="00A0043C"/>
    <w:rsid w:val="00A012C4"/>
    <w:rsid w:val="00A01721"/>
    <w:rsid w:val="00A0243F"/>
    <w:rsid w:val="00A0579A"/>
    <w:rsid w:val="00A07A42"/>
    <w:rsid w:val="00A07DFE"/>
    <w:rsid w:val="00A120C2"/>
    <w:rsid w:val="00A121B0"/>
    <w:rsid w:val="00A1777A"/>
    <w:rsid w:val="00A17DC2"/>
    <w:rsid w:val="00A20272"/>
    <w:rsid w:val="00A205E5"/>
    <w:rsid w:val="00A24D2E"/>
    <w:rsid w:val="00A26CD9"/>
    <w:rsid w:val="00A305D2"/>
    <w:rsid w:val="00A32D92"/>
    <w:rsid w:val="00A33B85"/>
    <w:rsid w:val="00A356A9"/>
    <w:rsid w:val="00A418B4"/>
    <w:rsid w:val="00A427F6"/>
    <w:rsid w:val="00A4531D"/>
    <w:rsid w:val="00A45FB4"/>
    <w:rsid w:val="00A46E87"/>
    <w:rsid w:val="00A51A10"/>
    <w:rsid w:val="00A53832"/>
    <w:rsid w:val="00A6172C"/>
    <w:rsid w:val="00A61969"/>
    <w:rsid w:val="00A64A20"/>
    <w:rsid w:val="00A65B22"/>
    <w:rsid w:val="00A660E8"/>
    <w:rsid w:val="00A66C21"/>
    <w:rsid w:val="00A67A9F"/>
    <w:rsid w:val="00A70DA4"/>
    <w:rsid w:val="00A72FD3"/>
    <w:rsid w:val="00A73EA1"/>
    <w:rsid w:val="00A74E8B"/>
    <w:rsid w:val="00A75B41"/>
    <w:rsid w:val="00A760BB"/>
    <w:rsid w:val="00A7678C"/>
    <w:rsid w:val="00A772D4"/>
    <w:rsid w:val="00A85C16"/>
    <w:rsid w:val="00A85E88"/>
    <w:rsid w:val="00A87C31"/>
    <w:rsid w:val="00A90347"/>
    <w:rsid w:val="00A94124"/>
    <w:rsid w:val="00A96061"/>
    <w:rsid w:val="00A962A9"/>
    <w:rsid w:val="00A9751A"/>
    <w:rsid w:val="00AA1859"/>
    <w:rsid w:val="00AA3A3C"/>
    <w:rsid w:val="00AA4A36"/>
    <w:rsid w:val="00AA5C7B"/>
    <w:rsid w:val="00AB02F4"/>
    <w:rsid w:val="00AB1E4A"/>
    <w:rsid w:val="00AB3742"/>
    <w:rsid w:val="00AB50EA"/>
    <w:rsid w:val="00AB59BB"/>
    <w:rsid w:val="00AC1193"/>
    <w:rsid w:val="00AC2767"/>
    <w:rsid w:val="00AC4017"/>
    <w:rsid w:val="00AD08FA"/>
    <w:rsid w:val="00AD3713"/>
    <w:rsid w:val="00AD4E83"/>
    <w:rsid w:val="00AE22AC"/>
    <w:rsid w:val="00AE5BC3"/>
    <w:rsid w:val="00AE63AE"/>
    <w:rsid w:val="00AE6D83"/>
    <w:rsid w:val="00AE7158"/>
    <w:rsid w:val="00AF17B7"/>
    <w:rsid w:val="00AF29BE"/>
    <w:rsid w:val="00AF2C62"/>
    <w:rsid w:val="00AF3263"/>
    <w:rsid w:val="00AF4120"/>
    <w:rsid w:val="00AF447B"/>
    <w:rsid w:val="00AF55E0"/>
    <w:rsid w:val="00AF6451"/>
    <w:rsid w:val="00AF7441"/>
    <w:rsid w:val="00B02709"/>
    <w:rsid w:val="00B02F06"/>
    <w:rsid w:val="00B10D4B"/>
    <w:rsid w:val="00B12ECF"/>
    <w:rsid w:val="00B15210"/>
    <w:rsid w:val="00B176FD"/>
    <w:rsid w:val="00B17CE5"/>
    <w:rsid w:val="00B233BD"/>
    <w:rsid w:val="00B2750F"/>
    <w:rsid w:val="00B27580"/>
    <w:rsid w:val="00B276D6"/>
    <w:rsid w:val="00B27F0D"/>
    <w:rsid w:val="00B322F8"/>
    <w:rsid w:val="00B32E94"/>
    <w:rsid w:val="00B3435F"/>
    <w:rsid w:val="00B34BD8"/>
    <w:rsid w:val="00B37989"/>
    <w:rsid w:val="00B37E01"/>
    <w:rsid w:val="00B43093"/>
    <w:rsid w:val="00B450CD"/>
    <w:rsid w:val="00B476C4"/>
    <w:rsid w:val="00B50737"/>
    <w:rsid w:val="00B51AFA"/>
    <w:rsid w:val="00B52994"/>
    <w:rsid w:val="00B52C21"/>
    <w:rsid w:val="00B535CF"/>
    <w:rsid w:val="00B54CA8"/>
    <w:rsid w:val="00B55DC9"/>
    <w:rsid w:val="00B564A2"/>
    <w:rsid w:val="00B57648"/>
    <w:rsid w:val="00B643A6"/>
    <w:rsid w:val="00B65039"/>
    <w:rsid w:val="00B654E7"/>
    <w:rsid w:val="00B6566D"/>
    <w:rsid w:val="00B6703A"/>
    <w:rsid w:val="00B70B0E"/>
    <w:rsid w:val="00B70E17"/>
    <w:rsid w:val="00B71EDC"/>
    <w:rsid w:val="00B749CD"/>
    <w:rsid w:val="00B75BCE"/>
    <w:rsid w:val="00B77AF8"/>
    <w:rsid w:val="00B77F01"/>
    <w:rsid w:val="00B85183"/>
    <w:rsid w:val="00B86389"/>
    <w:rsid w:val="00B874F1"/>
    <w:rsid w:val="00B905AF"/>
    <w:rsid w:val="00B9576D"/>
    <w:rsid w:val="00B96759"/>
    <w:rsid w:val="00B96987"/>
    <w:rsid w:val="00B979C3"/>
    <w:rsid w:val="00BA0784"/>
    <w:rsid w:val="00BA1AAF"/>
    <w:rsid w:val="00BA40F5"/>
    <w:rsid w:val="00BA4EAA"/>
    <w:rsid w:val="00BA51E7"/>
    <w:rsid w:val="00BA5A45"/>
    <w:rsid w:val="00BA78EC"/>
    <w:rsid w:val="00BB151C"/>
    <w:rsid w:val="00BB1611"/>
    <w:rsid w:val="00BB3A4C"/>
    <w:rsid w:val="00BB5DE8"/>
    <w:rsid w:val="00BB78F4"/>
    <w:rsid w:val="00BC07B8"/>
    <w:rsid w:val="00BC5469"/>
    <w:rsid w:val="00BC791C"/>
    <w:rsid w:val="00BC7BB0"/>
    <w:rsid w:val="00BD09F9"/>
    <w:rsid w:val="00BD2033"/>
    <w:rsid w:val="00BD31B9"/>
    <w:rsid w:val="00BD3602"/>
    <w:rsid w:val="00BE147E"/>
    <w:rsid w:val="00BE586A"/>
    <w:rsid w:val="00BE63B5"/>
    <w:rsid w:val="00BF48C0"/>
    <w:rsid w:val="00BF49AA"/>
    <w:rsid w:val="00BF6AD5"/>
    <w:rsid w:val="00C00D99"/>
    <w:rsid w:val="00C01297"/>
    <w:rsid w:val="00C02F42"/>
    <w:rsid w:val="00C06E1C"/>
    <w:rsid w:val="00C072B4"/>
    <w:rsid w:val="00C10410"/>
    <w:rsid w:val="00C1166C"/>
    <w:rsid w:val="00C12646"/>
    <w:rsid w:val="00C127B3"/>
    <w:rsid w:val="00C141CA"/>
    <w:rsid w:val="00C155F9"/>
    <w:rsid w:val="00C1675C"/>
    <w:rsid w:val="00C1694E"/>
    <w:rsid w:val="00C22E46"/>
    <w:rsid w:val="00C238EB"/>
    <w:rsid w:val="00C262E9"/>
    <w:rsid w:val="00C27FFD"/>
    <w:rsid w:val="00C34A37"/>
    <w:rsid w:val="00C36206"/>
    <w:rsid w:val="00C36CA4"/>
    <w:rsid w:val="00C406E7"/>
    <w:rsid w:val="00C40984"/>
    <w:rsid w:val="00C40D63"/>
    <w:rsid w:val="00C45FA2"/>
    <w:rsid w:val="00C637BF"/>
    <w:rsid w:val="00C701BE"/>
    <w:rsid w:val="00C7061D"/>
    <w:rsid w:val="00C71150"/>
    <w:rsid w:val="00C718A2"/>
    <w:rsid w:val="00C7426E"/>
    <w:rsid w:val="00C75E4B"/>
    <w:rsid w:val="00C76B00"/>
    <w:rsid w:val="00C77D12"/>
    <w:rsid w:val="00C77E41"/>
    <w:rsid w:val="00C80B18"/>
    <w:rsid w:val="00C82092"/>
    <w:rsid w:val="00C83425"/>
    <w:rsid w:val="00C92409"/>
    <w:rsid w:val="00C9370F"/>
    <w:rsid w:val="00C9411E"/>
    <w:rsid w:val="00C95E30"/>
    <w:rsid w:val="00CA1195"/>
    <w:rsid w:val="00CA2068"/>
    <w:rsid w:val="00CA26F5"/>
    <w:rsid w:val="00CA64A0"/>
    <w:rsid w:val="00CA78F7"/>
    <w:rsid w:val="00CA7AA6"/>
    <w:rsid w:val="00CB30C1"/>
    <w:rsid w:val="00CB579F"/>
    <w:rsid w:val="00CB64A1"/>
    <w:rsid w:val="00CC35F1"/>
    <w:rsid w:val="00CC4A90"/>
    <w:rsid w:val="00CC78D8"/>
    <w:rsid w:val="00CD0110"/>
    <w:rsid w:val="00CD476B"/>
    <w:rsid w:val="00CD5FDB"/>
    <w:rsid w:val="00CD6C96"/>
    <w:rsid w:val="00CE6178"/>
    <w:rsid w:val="00CE73FD"/>
    <w:rsid w:val="00CF0AA8"/>
    <w:rsid w:val="00CF0E90"/>
    <w:rsid w:val="00CF3BFA"/>
    <w:rsid w:val="00CF4C1D"/>
    <w:rsid w:val="00D0330E"/>
    <w:rsid w:val="00D03C25"/>
    <w:rsid w:val="00D043F3"/>
    <w:rsid w:val="00D04DD3"/>
    <w:rsid w:val="00D1296A"/>
    <w:rsid w:val="00D156E4"/>
    <w:rsid w:val="00D16CEA"/>
    <w:rsid w:val="00D2061C"/>
    <w:rsid w:val="00D30EC9"/>
    <w:rsid w:val="00D31AB8"/>
    <w:rsid w:val="00D33A5D"/>
    <w:rsid w:val="00D341A9"/>
    <w:rsid w:val="00D34782"/>
    <w:rsid w:val="00D34C9C"/>
    <w:rsid w:val="00D3718A"/>
    <w:rsid w:val="00D378B9"/>
    <w:rsid w:val="00D40230"/>
    <w:rsid w:val="00D40658"/>
    <w:rsid w:val="00D40A87"/>
    <w:rsid w:val="00D41310"/>
    <w:rsid w:val="00D42B09"/>
    <w:rsid w:val="00D52667"/>
    <w:rsid w:val="00D52CCA"/>
    <w:rsid w:val="00D53DA7"/>
    <w:rsid w:val="00D540B1"/>
    <w:rsid w:val="00D54449"/>
    <w:rsid w:val="00D56431"/>
    <w:rsid w:val="00D5665D"/>
    <w:rsid w:val="00D567CE"/>
    <w:rsid w:val="00D61980"/>
    <w:rsid w:val="00D62D32"/>
    <w:rsid w:val="00D64B75"/>
    <w:rsid w:val="00D651A8"/>
    <w:rsid w:val="00D71E30"/>
    <w:rsid w:val="00D73A08"/>
    <w:rsid w:val="00D823EA"/>
    <w:rsid w:val="00D82563"/>
    <w:rsid w:val="00D83A49"/>
    <w:rsid w:val="00D86AB9"/>
    <w:rsid w:val="00D9228A"/>
    <w:rsid w:val="00D948E2"/>
    <w:rsid w:val="00D97A22"/>
    <w:rsid w:val="00DA2E87"/>
    <w:rsid w:val="00DA3606"/>
    <w:rsid w:val="00DA422B"/>
    <w:rsid w:val="00DB0EDE"/>
    <w:rsid w:val="00DB3F29"/>
    <w:rsid w:val="00DB7C4C"/>
    <w:rsid w:val="00DC02C1"/>
    <w:rsid w:val="00DC14F6"/>
    <w:rsid w:val="00DC30E8"/>
    <w:rsid w:val="00DC3D0F"/>
    <w:rsid w:val="00DC41FB"/>
    <w:rsid w:val="00DC60BE"/>
    <w:rsid w:val="00DC7F24"/>
    <w:rsid w:val="00DD1169"/>
    <w:rsid w:val="00DD64BB"/>
    <w:rsid w:val="00DD7414"/>
    <w:rsid w:val="00DE1500"/>
    <w:rsid w:val="00DE28CB"/>
    <w:rsid w:val="00DF49E6"/>
    <w:rsid w:val="00DF5089"/>
    <w:rsid w:val="00DF561A"/>
    <w:rsid w:val="00DF63EE"/>
    <w:rsid w:val="00DF746C"/>
    <w:rsid w:val="00DF78FB"/>
    <w:rsid w:val="00E01E44"/>
    <w:rsid w:val="00E02C66"/>
    <w:rsid w:val="00E03ED2"/>
    <w:rsid w:val="00E0490F"/>
    <w:rsid w:val="00E06482"/>
    <w:rsid w:val="00E07F2C"/>
    <w:rsid w:val="00E11F27"/>
    <w:rsid w:val="00E12145"/>
    <w:rsid w:val="00E128B2"/>
    <w:rsid w:val="00E1378C"/>
    <w:rsid w:val="00E155A2"/>
    <w:rsid w:val="00E2301B"/>
    <w:rsid w:val="00E27267"/>
    <w:rsid w:val="00E31E9B"/>
    <w:rsid w:val="00E33364"/>
    <w:rsid w:val="00E35979"/>
    <w:rsid w:val="00E405BD"/>
    <w:rsid w:val="00E441A9"/>
    <w:rsid w:val="00E444DD"/>
    <w:rsid w:val="00E45265"/>
    <w:rsid w:val="00E46E34"/>
    <w:rsid w:val="00E505A9"/>
    <w:rsid w:val="00E528AA"/>
    <w:rsid w:val="00E54D9A"/>
    <w:rsid w:val="00E54FD7"/>
    <w:rsid w:val="00E605F5"/>
    <w:rsid w:val="00E615B8"/>
    <w:rsid w:val="00E61E83"/>
    <w:rsid w:val="00E622DA"/>
    <w:rsid w:val="00E637CF"/>
    <w:rsid w:val="00E65259"/>
    <w:rsid w:val="00E67CAD"/>
    <w:rsid w:val="00E70209"/>
    <w:rsid w:val="00E71F71"/>
    <w:rsid w:val="00E72A88"/>
    <w:rsid w:val="00E736C1"/>
    <w:rsid w:val="00E73CDD"/>
    <w:rsid w:val="00E743B4"/>
    <w:rsid w:val="00E75E73"/>
    <w:rsid w:val="00E77CD1"/>
    <w:rsid w:val="00E81C2E"/>
    <w:rsid w:val="00E82D66"/>
    <w:rsid w:val="00E85166"/>
    <w:rsid w:val="00E85AB3"/>
    <w:rsid w:val="00E85D8F"/>
    <w:rsid w:val="00E90154"/>
    <w:rsid w:val="00E9345D"/>
    <w:rsid w:val="00E94048"/>
    <w:rsid w:val="00E94B8D"/>
    <w:rsid w:val="00E94F6C"/>
    <w:rsid w:val="00E966BC"/>
    <w:rsid w:val="00EA3FC1"/>
    <w:rsid w:val="00EA57C4"/>
    <w:rsid w:val="00EA6BA4"/>
    <w:rsid w:val="00EB0538"/>
    <w:rsid w:val="00EB0E0A"/>
    <w:rsid w:val="00EB34D1"/>
    <w:rsid w:val="00EB4429"/>
    <w:rsid w:val="00EB5BF8"/>
    <w:rsid w:val="00EB6F99"/>
    <w:rsid w:val="00EC071B"/>
    <w:rsid w:val="00EC30BC"/>
    <w:rsid w:val="00EC55D1"/>
    <w:rsid w:val="00EC5948"/>
    <w:rsid w:val="00EC60E1"/>
    <w:rsid w:val="00ED2431"/>
    <w:rsid w:val="00ED3ED7"/>
    <w:rsid w:val="00EE0669"/>
    <w:rsid w:val="00EE0B9F"/>
    <w:rsid w:val="00EF0C47"/>
    <w:rsid w:val="00EF48C7"/>
    <w:rsid w:val="00EF4955"/>
    <w:rsid w:val="00EF708D"/>
    <w:rsid w:val="00F01719"/>
    <w:rsid w:val="00F038C6"/>
    <w:rsid w:val="00F03EF4"/>
    <w:rsid w:val="00F06F28"/>
    <w:rsid w:val="00F07581"/>
    <w:rsid w:val="00F16A99"/>
    <w:rsid w:val="00F17ACB"/>
    <w:rsid w:val="00F17EC2"/>
    <w:rsid w:val="00F233CF"/>
    <w:rsid w:val="00F23EBF"/>
    <w:rsid w:val="00F245D4"/>
    <w:rsid w:val="00F2616D"/>
    <w:rsid w:val="00F31BB1"/>
    <w:rsid w:val="00F32002"/>
    <w:rsid w:val="00F32361"/>
    <w:rsid w:val="00F34C83"/>
    <w:rsid w:val="00F34ED6"/>
    <w:rsid w:val="00F352A8"/>
    <w:rsid w:val="00F35772"/>
    <w:rsid w:val="00F518E9"/>
    <w:rsid w:val="00F53717"/>
    <w:rsid w:val="00F54EA1"/>
    <w:rsid w:val="00F55063"/>
    <w:rsid w:val="00F57D9A"/>
    <w:rsid w:val="00F62011"/>
    <w:rsid w:val="00F656F3"/>
    <w:rsid w:val="00F677D2"/>
    <w:rsid w:val="00F67AC9"/>
    <w:rsid w:val="00F67D8C"/>
    <w:rsid w:val="00F70518"/>
    <w:rsid w:val="00F73A83"/>
    <w:rsid w:val="00F80BAC"/>
    <w:rsid w:val="00F819DF"/>
    <w:rsid w:val="00F84637"/>
    <w:rsid w:val="00F84826"/>
    <w:rsid w:val="00F87840"/>
    <w:rsid w:val="00F91405"/>
    <w:rsid w:val="00F950AF"/>
    <w:rsid w:val="00F96716"/>
    <w:rsid w:val="00FA3753"/>
    <w:rsid w:val="00FA4D8A"/>
    <w:rsid w:val="00FA6732"/>
    <w:rsid w:val="00FA6FA1"/>
    <w:rsid w:val="00FA7E98"/>
    <w:rsid w:val="00FB1F4D"/>
    <w:rsid w:val="00FB5A19"/>
    <w:rsid w:val="00FB5A6B"/>
    <w:rsid w:val="00FB5E23"/>
    <w:rsid w:val="00FC01BB"/>
    <w:rsid w:val="00FC2C40"/>
    <w:rsid w:val="00FC4CA9"/>
    <w:rsid w:val="00FD184B"/>
    <w:rsid w:val="00FD1D1F"/>
    <w:rsid w:val="00FD2046"/>
    <w:rsid w:val="00FD2CA5"/>
    <w:rsid w:val="00FD3820"/>
    <w:rsid w:val="00FD615F"/>
    <w:rsid w:val="00FE4581"/>
    <w:rsid w:val="00FF06E6"/>
    <w:rsid w:val="00FF0756"/>
    <w:rsid w:val="00FF085E"/>
    <w:rsid w:val="00FF1792"/>
    <w:rsid w:val="00FF3874"/>
    <w:rsid w:val="00FF429C"/>
    <w:rsid w:val="00FF5FD3"/>
    <w:rsid w:val="00FF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FFB18"/>
  <w15:chartTrackingRefBased/>
  <w15:docId w15:val="{00330AF9-744F-4B7E-9914-43327183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8FB"/>
    <w:rPr>
      <w:rFonts w:ascii="Cambria" w:hAnsi="Cambria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709"/>
    <w:pPr>
      <w:keepNext/>
      <w:keepLines/>
      <w:spacing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709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709"/>
    <w:pPr>
      <w:keepNext/>
      <w:keepLines/>
      <w:spacing w:after="0"/>
      <w:outlineLvl w:val="2"/>
    </w:pPr>
    <w:rPr>
      <w:rFonts w:eastAsiaTheme="majorEastAsia" w:cstheme="majorBidi"/>
      <w:b/>
      <w:color w:val="2F5496" w:themeColor="accent1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F70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6D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D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6D8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F2F4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2709"/>
    <w:rPr>
      <w:rFonts w:ascii="Cambria" w:eastAsiaTheme="majorEastAsia" w:hAnsi="Cambria" w:cstheme="majorBidi"/>
      <w:b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DE28C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02709"/>
    <w:rPr>
      <w:rFonts w:ascii="Cambria" w:eastAsiaTheme="majorEastAsia" w:hAnsi="Cambria" w:cstheme="majorBidi"/>
      <w:b/>
      <w:color w:val="2F5496" w:themeColor="accent1" w:themeShade="BF"/>
      <w:sz w:val="28"/>
      <w:szCs w:val="26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2E79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79A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35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EA7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535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EA7"/>
    <w:rPr>
      <w:rFonts w:ascii="Cambria" w:hAnsi="Cambria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6716DF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B02709"/>
    <w:rPr>
      <w:rFonts w:ascii="Cambria" w:eastAsiaTheme="majorEastAsia" w:hAnsi="Cambria" w:cstheme="majorBidi"/>
      <w:b/>
      <w:color w:val="2F5496" w:themeColor="accent1" w:themeShade="BF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A65B22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BB3A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B3A4C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DD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DD3"/>
    <w:rPr>
      <w:rFonts w:ascii="Cambria" w:hAnsi="Cambria"/>
      <w:i/>
      <w:iCs/>
      <w:color w:val="4472C4" w:themeColor="accent1"/>
      <w:sz w:val="24"/>
      <w:lang w:val="en-GB"/>
    </w:rPr>
  </w:style>
  <w:style w:type="character" w:styleId="Strong">
    <w:name w:val="Strong"/>
    <w:basedOn w:val="DefaultParagraphFont"/>
    <w:uiPriority w:val="22"/>
    <w:qFormat/>
    <w:rsid w:val="00D04D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6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7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ubuntu@15.206.171.205" TargetMode="Externa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Thesi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17994-D047-432C-8F2B-0AD10594D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 template.dotx</Template>
  <TotalTime>5</TotalTime>
  <Pages>4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Sadikshya Dahal</cp:lastModifiedBy>
  <cp:revision>7</cp:revision>
  <cp:lastPrinted>2021-11-09T14:18:00Z</cp:lastPrinted>
  <dcterms:created xsi:type="dcterms:W3CDTF">2022-01-11T03:06:00Z</dcterms:created>
  <dcterms:modified xsi:type="dcterms:W3CDTF">2022-01-11T03:11:00Z</dcterms:modified>
</cp:coreProperties>
</file>